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9B1A8E" w:rsidTr="5CFE2B8C" w14:paraId="2ACDA48F" w14:textId="77777777">
        <w:trPr>
          <w:trHeight w:val="180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1A8E" w:rsidRDefault="009B1A8E" w14:paraId="71D9BB50" w14:textId="77777777">
            <w:pPr>
              <w:pStyle w:val="Title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 xml:space="preserve">Kamil </w:t>
            </w:r>
            <w:r>
              <w:rPr>
                <w:rStyle w:val="IntenseEmphasis"/>
                <w:bCs/>
                <w:color w:val="auto"/>
                <w:lang w:val="de-DE"/>
              </w:rPr>
              <w:t>Szczesiak</w:t>
            </w:r>
          </w:p>
          <w:p w:rsidRPr="005A5D1D" w:rsidR="009B1A8E" w:rsidRDefault="009B1A8E" w14:paraId="48F3CF31" w14:textId="074196CB">
            <w:pPr>
              <w:pStyle w:val="ContactInfo"/>
              <w:rPr>
                <w:color w:val="auto"/>
                <w:lang w:val="en-GB"/>
              </w:rPr>
            </w:pPr>
            <w:r w:rsidRPr="005A5D1D">
              <w:rPr>
                <w:color w:val="auto"/>
                <w:lang w:val="en-GB"/>
              </w:rPr>
              <w:t xml:space="preserve">Kamilsz3110@gmail.com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6176DDD75203417F976E2E311871EF2F"/>
                </w:placeholder>
                <w:temporary/>
                <w:showingPlcHdr/>
              </w:sdtPr>
              <w:sdtEndPr/>
              <w:sdtContent>
                <w:r w:rsidRPr="005A5D1D">
                  <w:rPr>
                    <w:color w:val="auto"/>
                    <w:lang w:val="en-GB"/>
                  </w:rPr>
                  <w:t>·</w:t>
                </w:r>
              </w:sdtContent>
            </w:sdt>
            <w:r w:rsidRPr="005A5D1D">
              <w:rPr>
                <w:color w:val="auto"/>
                <w:lang w:val="en-GB"/>
              </w:rPr>
              <w:t xml:space="preserve"> 07548731638</w:t>
            </w:r>
          </w:p>
          <w:p w:rsidR="009B1A8E" w:rsidP="5CFE2B8C" w:rsidRDefault="005A5D1D" w14:paraId="4C6070A1" w14:noSpellErr="1" w14:textId="38EAEFF4">
            <w:pPr>
              <w:pStyle w:val="ContactInfoEmphasis"/>
              <w:rPr>
                <w:color w:val="auto"/>
              </w:rPr>
            </w:pPr>
          </w:p>
        </w:tc>
      </w:tr>
      <w:tr w:rsidR="009B1A8E" w:rsidTr="5CFE2B8C" w14:paraId="558D733F" w14:textId="77777777"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  <w:hideMark/>
          </w:tcPr>
          <w:p w:rsidR="009B1A8E" w:rsidRDefault="009B1A8E" w14:paraId="2E2ED426" w14:textId="77777777">
            <w:r>
              <w:t xml:space="preserve">I am an enthusiastic and hardworking individual. I challenge myself with every task that I initiate to achieve the highest standard outcome. I possess excellent written and verbal communication skills in both English and Polish languages. </w:t>
            </w:r>
          </w:p>
        </w:tc>
      </w:tr>
    </w:tbl>
    <w:p w:rsidR="009B1A8E" w:rsidP="009B1A8E" w:rsidRDefault="009B1A8E" w14:paraId="2E8B0FA1" w14:textId="77777777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B1A8E" w:rsidTr="009B1A8E" w14:paraId="2B9FB228" w14:textId="77777777">
        <w:tc>
          <w:tcPr>
            <w:tcW w:w="9290" w:type="dxa"/>
            <w:tcBorders>
              <w:top w:val="nil"/>
              <w:left w:val="dotted" w:color="BFBFBF" w:themeColor="background1" w:themeShade="BF" w:sz="18" w:space="0"/>
              <w:bottom w:val="nil"/>
              <w:right w:val="nil"/>
            </w:tcBorders>
          </w:tcPr>
          <w:p w:rsidR="009B1A8E" w:rsidRDefault="009B1A8E" w14:paraId="2D2BDF16" w14:textId="7F5E8071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rPr>
                <w:rStyle w:val="SubtleReference"/>
                <w:color w:val="auto"/>
              </w:rPr>
              <w:t>Boston college</w:t>
            </w:r>
          </w:p>
          <w:p w:rsidR="00F12B27" w:rsidP="00F12B27" w:rsidRDefault="00F12B27" w14:paraId="2D3BC06D" w14:textId="152648F1">
            <w:pPr>
              <w:pStyle w:val="Heading3"/>
              <w:outlineLvl w:val="2"/>
            </w:pPr>
            <w:r>
              <w:t>(</w:t>
            </w:r>
            <w:r>
              <w:t>September 2019 – June 2021</w:t>
            </w:r>
            <w:r>
              <w:t>)</w:t>
            </w:r>
          </w:p>
          <w:p w:rsidR="00F12B27" w:rsidRDefault="00F12B27" w14:paraId="677273F9" w14:textId="77777777">
            <w:pPr>
              <w:pStyle w:val="Heading2"/>
              <w:outlineLvl w:val="1"/>
            </w:pPr>
          </w:p>
          <w:p w:rsidR="009B1A8E" w:rsidRDefault="009B1A8E" w14:paraId="071A1DE5" w14:textId="369C59A7">
            <w:r>
              <w:t xml:space="preserve">National Foundation in Computing Diploma Level 3 </w:t>
            </w:r>
          </w:p>
          <w:p w:rsidR="009B1A8E" w:rsidRDefault="009B1A8E" w14:paraId="0FF997F0" w14:textId="520F78DB">
            <w:r>
              <w:t xml:space="preserve">Extended National Diploma in Computing Level 3 </w:t>
            </w:r>
          </w:p>
          <w:p w:rsidR="009B1A8E" w:rsidRDefault="009B1A8E" w14:paraId="00910ADE" w14:textId="5CFBCDE2">
            <w:r>
              <w:t xml:space="preserve">Computing </w:t>
            </w:r>
            <w:r w:rsidR="00F12B27">
              <w:t xml:space="preserve">Extended Diploma Level 3 </w:t>
            </w:r>
            <w:r>
              <w:t>– D*D*D</w:t>
            </w:r>
          </w:p>
          <w:p w:rsidR="00F12B27" w:rsidRDefault="00F12B27" w14:paraId="75467913" w14:textId="575A910F"/>
        </w:tc>
      </w:tr>
      <w:tr w:rsidR="009B1A8E" w:rsidTr="009B1A8E" w14:paraId="48C15E92" w14:textId="77777777">
        <w:trPr>
          <w:trHeight w:val="2053"/>
        </w:trPr>
        <w:tc>
          <w:tcPr>
            <w:tcW w:w="9290" w:type="dxa"/>
            <w:tcBorders>
              <w:top w:val="nil"/>
              <w:left w:val="dotted" w:color="BFBFBF" w:themeColor="background1" w:themeShade="BF" w:sz="18" w:space="0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</w:tcPr>
          <w:p w:rsidR="009B1A8E" w:rsidRDefault="009B1A8E" w14:paraId="3209C599" w14:textId="0B046D51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rPr>
                <w:rStyle w:val="SubtleReference"/>
                <w:color w:val="auto"/>
              </w:rPr>
              <w:t>Haven High academy</w:t>
            </w:r>
          </w:p>
          <w:p w:rsidR="00F12B27" w:rsidP="00F12B27" w:rsidRDefault="00F12B27" w14:paraId="43E27BF7" w14:textId="481ADFCC">
            <w:pPr>
              <w:pStyle w:val="Heading3"/>
              <w:outlineLvl w:val="2"/>
            </w:pPr>
            <w:r>
              <w:t>(</w:t>
            </w:r>
            <w:r>
              <w:t>sEPTEMBER 2014 – jUNE 2019</w:t>
            </w:r>
            <w:r>
              <w:t>)</w:t>
            </w:r>
          </w:p>
          <w:p w:rsidR="00F12B27" w:rsidP="00F12B27" w:rsidRDefault="00F12B27" w14:paraId="4A086A87" w14:textId="77777777">
            <w:pPr>
              <w:pStyle w:val="Heading3"/>
            </w:pPr>
          </w:p>
          <w:p w:rsidR="009B1A8E" w:rsidRDefault="009B1A8E" w14:paraId="3BEE5247" w14:textId="77777777">
            <w:r>
              <w:t>GCSE English Language – 5                                       GCSE Mathematics - 5</w:t>
            </w:r>
          </w:p>
          <w:p w:rsidR="009B1A8E" w:rsidRDefault="009B1A8E" w14:paraId="40D74383" w14:textId="77777777">
            <w:r>
              <w:t>GCSE English Literature – 5                                      GCSE Geography - 5</w:t>
            </w:r>
          </w:p>
          <w:p w:rsidR="009B1A8E" w:rsidRDefault="009B1A8E" w14:paraId="1D45CAA4" w14:textId="77777777">
            <w:r>
              <w:t>GCSE Polish – 8                                                           GCSE Statistics - 5</w:t>
            </w:r>
          </w:p>
          <w:p w:rsidR="009B1A8E" w:rsidRDefault="009B1A8E" w14:paraId="197BA516" w14:textId="56C39DB9">
            <w:r>
              <w:t>GCSE Science – 65                                                      BTEC ICT – Pass Level 2</w:t>
            </w:r>
          </w:p>
          <w:p w:rsidR="009B1A8E" w:rsidRDefault="009B1A8E" w14:paraId="3778F69D" w14:textId="77777777">
            <w:r>
              <w:t>GCSE Social Studies – 7                                             BTEC Motor Vehicles – Pass</w:t>
            </w:r>
          </w:p>
          <w:p w:rsidR="009B1A8E" w:rsidRDefault="009B1A8E" w14:paraId="3699B2A9" w14:textId="77777777"/>
          <w:p w:rsidR="009B1A8E" w:rsidRDefault="009B1A8E" w14:paraId="4167DE21" w14:textId="77777777"/>
        </w:tc>
      </w:tr>
    </w:tbl>
    <w:p w:rsidR="009B1A8E" w:rsidP="009B1A8E" w:rsidRDefault="00E330D4" w14:paraId="3B3A7B55" w14:textId="3A5EB0C5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B1A8E" w:rsidTr="36FDE932" w14:paraId="3DAE2258" w14:textId="77777777">
        <w:tc>
          <w:tcPr>
            <w:tcW w:w="9290" w:type="dxa"/>
            <w:tcBorders>
              <w:top w:val="nil"/>
              <w:left w:val="dotted" w:color="BFBFBF" w:themeColor="background1" w:themeShade="BF" w:sz="18" w:space="0"/>
              <w:bottom w:val="nil"/>
              <w:right w:val="nil"/>
            </w:tcBorders>
            <w:tcMar/>
          </w:tcPr>
          <w:p w:rsidR="009B1A8E" w:rsidP="007D54F7" w:rsidRDefault="009B1A8E" w14:paraId="4D9A4019" w14:textId="0D34849D">
            <w:pPr>
              <w:pStyle w:val="Heading3"/>
              <w:outlineLvl w:val="2"/>
            </w:pPr>
            <w:r>
              <w:t xml:space="preserve">September 2021 - </w:t>
            </w:r>
            <w:r w:rsidR="005A5D1D">
              <w:t>Present</w:t>
            </w:r>
          </w:p>
          <w:p w:rsidR="009B1A8E" w:rsidP="007D54F7" w:rsidRDefault="009B1A8E" w14:paraId="3199DF37" w14:textId="4C6FA91E">
            <w:pPr>
              <w:pStyle w:val="Heading2"/>
              <w:outlineLvl w:val="1"/>
            </w:pPr>
            <w:r>
              <w:rPr>
                <w:rStyle w:val="SubtleReference"/>
                <w:color w:val="auto"/>
              </w:rPr>
              <w:t xml:space="preserve">Pretty Little Thing </w:t>
            </w:r>
            <w:r w:rsidR="00F12B27">
              <w:rPr>
                <w:rStyle w:val="SubtleReference"/>
                <w:color w:val="auto"/>
              </w:rPr>
              <w:t xml:space="preserve">- </w:t>
            </w:r>
            <w:r>
              <w:rPr>
                <w:rStyle w:val="SubtleReference"/>
                <w:color w:val="auto"/>
              </w:rPr>
              <w:t>Warehouse Operative</w:t>
            </w:r>
          </w:p>
          <w:p w:rsidR="009B1A8E" w:rsidP="007D54F7" w:rsidRDefault="005A5D1D" w14:paraId="40D81BC5" w14:textId="289C31C5">
            <w:r w:rsidR="36FDE932">
              <w:rPr/>
              <w:t xml:space="preserve">Within my time working at PLT/BOOHOO I have gathered multiple different skills that allowed me to complete </w:t>
            </w:r>
            <w:r w:rsidR="36FDE932">
              <w:rPr/>
              <w:t>different roles</w:t>
            </w:r>
            <w:r w:rsidR="36FDE932">
              <w:rPr/>
              <w:t xml:space="preserve"> which </w:t>
            </w:r>
            <w:r w:rsidR="36FDE932">
              <w:rPr/>
              <w:t>include</w:t>
            </w:r>
            <w:r w:rsidR="36FDE932">
              <w:rPr/>
              <w:t xml:space="preserve"> picking, packing, stock control, inbound, automation picking and lift marshalling. My role was to </w:t>
            </w:r>
            <w:r w:rsidR="36FDE932">
              <w:rPr/>
              <w:t>assist</w:t>
            </w:r>
            <w:r w:rsidR="36FDE932">
              <w:rPr/>
              <w:t xml:space="preserve"> the efficiency and flow of our customer’s orders, which I fulfilled by working to my hardest ability.</w:t>
            </w:r>
          </w:p>
        </w:tc>
      </w:tr>
    </w:tbl>
    <w:p w:rsidR="009B1A8E" w:rsidP="009B1A8E" w:rsidRDefault="009B1A8E" w14:paraId="3D55E4ED" w14:textId="422664C7">
      <w:pPr>
        <w:pStyle w:val="Heading1"/>
        <w:rPr>
          <w:lang w:val="en-GB"/>
        </w:rPr>
      </w:pPr>
    </w:p>
    <w:p w:rsidR="00F12B27" w:rsidP="009B1A8E" w:rsidRDefault="00F12B27" w14:paraId="55F51077" w14:textId="23791B70">
      <w:pPr>
        <w:pStyle w:val="Heading1"/>
        <w:rPr>
          <w:lang w:val="en-GB"/>
        </w:rPr>
      </w:pPr>
    </w:p>
    <w:p w:rsidRPr="009B1A8E" w:rsidR="00A0086F" w:rsidP="009B1A8E" w:rsidRDefault="00A0086F" w14:paraId="781E4F0E" w14:textId="77777777">
      <w:pPr>
        <w:pStyle w:val="Heading1"/>
        <w:rPr>
          <w:lang w:val="en-GB"/>
        </w:rPr>
      </w:pPr>
    </w:p>
    <w:sdt>
      <w:sdtPr>
        <w:alias w:val="Skills:"/>
        <w:tag w:val="Skills:"/>
        <w:id w:val="-1392877668"/>
        <w:placeholder>
          <w:docPart w:val="20E8A423837E4723BEB05D64E8BA1A0E"/>
        </w:placeholder>
        <w:temporary/>
        <w:showingPlcHdr/>
      </w:sdtPr>
      <w:sdtEndPr/>
      <w:sdtContent>
        <w:p w:rsidR="009B1A8E" w:rsidP="009B1A8E" w:rsidRDefault="009B1A8E" w14:paraId="233C226E" w14:textId="77777777">
          <w:pPr>
            <w:pStyle w:val="Heading1"/>
          </w:pPr>
          <w: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B1A8E" w:rsidTr="009B1A8E" w14:paraId="2E0B30A8" w14:textId="77777777">
        <w:tc>
          <w:tcPr>
            <w:tcW w:w="4675" w:type="dxa"/>
            <w:hideMark/>
          </w:tcPr>
          <w:p w:rsidR="009B1A8E" w:rsidP="009B1A8E" w:rsidRDefault="009B1A8E" w14:paraId="550190A1" w14:textId="77777777">
            <w:pPr>
              <w:pStyle w:val="ListBullet"/>
              <w:numPr>
                <w:ilvl w:val="0"/>
                <w:numId w:val="14"/>
              </w:numPr>
            </w:pPr>
            <w:r>
              <w:t>Problem Solving</w:t>
            </w:r>
          </w:p>
          <w:p w:rsidR="009B1A8E" w:rsidP="009B1A8E" w:rsidRDefault="009B1A8E" w14:paraId="381652F2" w14:textId="77777777">
            <w:pPr>
              <w:pStyle w:val="ListBullet"/>
              <w:numPr>
                <w:ilvl w:val="0"/>
                <w:numId w:val="14"/>
              </w:numPr>
            </w:pPr>
            <w:r>
              <w:t>Teamwork</w:t>
            </w:r>
          </w:p>
          <w:p w:rsidR="009B1A8E" w:rsidP="009B1A8E" w:rsidRDefault="009B1A8E" w14:paraId="4B78DB51" w14:textId="77777777">
            <w:pPr>
              <w:pStyle w:val="ListBullet"/>
              <w:numPr>
                <w:ilvl w:val="0"/>
                <w:numId w:val="14"/>
              </w:numPr>
            </w:pPr>
            <w:r>
              <w:t>Critical Thinking</w:t>
            </w:r>
          </w:p>
          <w:p w:rsidR="009B1A8E" w:rsidP="009B1A8E" w:rsidRDefault="009B1A8E" w14:paraId="76827E40" w14:textId="77777777">
            <w:pPr>
              <w:pStyle w:val="ListBullet"/>
              <w:numPr>
                <w:ilvl w:val="0"/>
                <w:numId w:val="14"/>
              </w:numPr>
            </w:pPr>
            <w:r>
              <w:t>Time Management</w:t>
            </w:r>
          </w:p>
        </w:tc>
        <w:tc>
          <w:tcPr>
            <w:tcW w:w="4675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:rsidR="009B1A8E" w:rsidP="009B1A8E" w:rsidRDefault="009B1A8E" w14:paraId="07325690" w14:textId="77777777">
            <w:pPr>
              <w:pStyle w:val="ListBullet"/>
              <w:numPr>
                <w:ilvl w:val="0"/>
                <w:numId w:val="14"/>
              </w:numPr>
            </w:pPr>
            <w:r>
              <w:t>Adaptability</w:t>
            </w:r>
          </w:p>
          <w:p w:rsidR="009B1A8E" w:rsidP="009B1A8E" w:rsidRDefault="009B1A8E" w14:paraId="312F88C9" w14:textId="77777777">
            <w:pPr>
              <w:pStyle w:val="ListBullet"/>
              <w:numPr>
                <w:ilvl w:val="0"/>
                <w:numId w:val="14"/>
              </w:numPr>
            </w:pPr>
            <w:r>
              <w:t>Bilingual</w:t>
            </w:r>
          </w:p>
          <w:p w:rsidR="009B1A8E" w:rsidP="009B1A8E" w:rsidRDefault="009B1A8E" w14:paraId="079F62E3" w14:textId="77777777">
            <w:pPr>
              <w:pStyle w:val="ListBullet"/>
              <w:numPr>
                <w:ilvl w:val="0"/>
                <w:numId w:val="14"/>
              </w:numPr>
            </w:pPr>
            <w:r>
              <w:t>Computer skills</w:t>
            </w:r>
          </w:p>
          <w:p w:rsidR="009B1A8E" w:rsidP="009B1A8E" w:rsidRDefault="009B1A8E" w14:paraId="08A1461B" w14:textId="77777777">
            <w:pPr>
              <w:pStyle w:val="ListBullet"/>
              <w:numPr>
                <w:ilvl w:val="0"/>
                <w:numId w:val="14"/>
              </w:numPr>
            </w:pPr>
            <w:r>
              <w:t>Motivation</w:t>
            </w:r>
          </w:p>
        </w:tc>
      </w:tr>
    </w:tbl>
    <w:p w:rsidR="009B1A8E" w:rsidP="009B1A8E" w:rsidRDefault="009B1A8E" w14:paraId="7E56755E" w14:textId="77777777">
      <w:pPr>
        <w:pStyle w:val="Heading1"/>
      </w:pPr>
      <w:r>
        <w:t>Hobbies and interests</w:t>
      </w:r>
    </w:p>
    <w:p w:rsidR="009B1A8E" w:rsidP="009B1A8E" w:rsidRDefault="009B1A8E" w14:paraId="55E19D45" w14:textId="4CD56081">
      <w:r w:rsidR="36FDE932">
        <w:rPr/>
        <w:t xml:space="preserve">In my spare time I enjoy staying active and </w:t>
      </w:r>
      <w:r w:rsidR="36FDE932">
        <w:rPr/>
        <w:t>socialising</w:t>
      </w:r>
      <w:r w:rsidR="36FDE932">
        <w:rPr/>
        <w:t xml:space="preserve"> with my friends. I also like playing intellectual video games that stimulate my brain. I am passionate about engineering as it fascinates me by having the ability to create physical objects and machines out of ideas. I also have interests in computing, </w:t>
      </w:r>
      <w:r w:rsidR="36FDE932">
        <w:rPr/>
        <w:t>programming</w:t>
      </w:r>
      <w:r w:rsidR="36FDE932">
        <w:rPr/>
        <w:t xml:space="preserve"> and experimenting with different software and hardware as it allows me to visualise my ideas. As well as that, in my spare time I enjoy creating projects to learn and further build my knowledge of the language, an example of this being this </w:t>
      </w:r>
      <w:hyperlink r:id="Rdc2684cbe0154d2f">
        <w:r w:rsidRPr="36FDE932" w:rsidR="36FDE932">
          <w:rPr>
            <w:rStyle w:val="Hyperlink"/>
          </w:rPr>
          <w:t>portfolio website</w:t>
        </w:r>
      </w:hyperlink>
      <w:r w:rsidR="36FDE932">
        <w:rPr/>
        <w:t xml:space="preserve"> I created: </w:t>
      </w:r>
    </w:p>
    <w:p w:rsidR="009B1A8E" w:rsidP="009B1A8E" w:rsidRDefault="009B1A8E" w14:paraId="4B5B3F4D" w14:textId="77777777">
      <w:pPr>
        <w:pStyle w:val="Heading1"/>
      </w:pPr>
      <w:r>
        <w:t xml:space="preserve">References </w:t>
      </w:r>
    </w:p>
    <w:p w:rsidR="009B1A8E" w:rsidP="009B1A8E" w:rsidRDefault="009B1A8E" w14:paraId="069841A5" w14:textId="77777777">
      <w:r>
        <w:t>Gary Chapman-Jones</w:t>
      </w:r>
    </w:p>
    <w:p w:rsidR="009B1A8E" w:rsidP="009B1A8E" w:rsidRDefault="009B1A8E" w14:paraId="1A1B1429" w14:textId="77777777">
      <w:r>
        <w:t>Course Teacher – Boston College</w:t>
      </w:r>
    </w:p>
    <w:p w:rsidR="009B1A8E" w:rsidP="009B1A8E" w:rsidRDefault="009B1A8E" w14:paraId="1BE12BBC" w14:textId="77777777">
      <w:r>
        <w:t>Email: Gary-cj@boston.ac.uk</w:t>
      </w:r>
    </w:p>
    <w:p w:rsidR="00CA42C4" w:rsidP="009B1A8E" w:rsidRDefault="00CA42C4" w14:paraId="1F18D8C7" w14:textId="331FBE96"/>
    <w:p w:rsidR="005A5D1D" w:rsidP="009B1A8E" w:rsidRDefault="00004749" w14:paraId="63DF547C" w14:textId="35A92092">
      <w:r>
        <w:t>Monika Szczesiak</w:t>
      </w:r>
    </w:p>
    <w:p w:rsidR="00004749" w:rsidP="009B1A8E" w:rsidRDefault="00004749" w14:paraId="345344A0" w14:textId="7EF3E234">
      <w:r>
        <w:t>Mach Recruitment – Agency</w:t>
      </w:r>
    </w:p>
    <w:p w:rsidRPr="00A0086F" w:rsidR="00004749" w:rsidP="009B1A8E" w:rsidRDefault="00A0086F" w14:paraId="16FEF35D" w14:textId="2F7EBBCE">
      <w:r w:rsidRPr="00A0086F">
        <w:t>Monika.szczesiak@mach.co.u</w:t>
      </w:r>
      <w:r>
        <w:t>k</w:t>
      </w:r>
    </w:p>
    <w:p w:rsidRPr="00A0086F" w:rsidR="00004749" w:rsidP="009B1A8E" w:rsidRDefault="00004749" w14:paraId="5048A04D" w14:textId="0D3A9B45"/>
    <w:p w:rsidR="36FDE932" w:rsidP="36FDE932" w:rsidRDefault="36FDE932" w14:paraId="1BAEA2A9" w14:textId="696081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6FDE932" w:rsidR="36FDE932">
        <w:rPr>
          <w:lang w:val="de-DE"/>
        </w:rPr>
        <w:t>Ovidiu-Gabriel Necula</w:t>
      </w:r>
    </w:p>
    <w:p w:rsidRPr="00A0086F" w:rsidR="00004749" w:rsidP="009B1A8E" w:rsidRDefault="00004749" w14:paraId="7A726A33" w14:textId="6FF97525">
      <w:pPr>
        <w:rPr>
          <w:lang w:val="de-DE"/>
        </w:rPr>
      </w:pPr>
      <w:r w:rsidRPr="36FDE932" w:rsidR="36FDE932">
        <w:rPr>
          <w:lang w:val="de-DE"/>
        </w:rPr>
        <w:t xml:space="preserve">Shift </w:t>
      </w:r>
      <w:r w:rsidRPr="36FDE932" w:rsidR="36FDE932">
        <w:rPr>
          <w:lang w:val="de-DE"/>
        </w:rPr>
        <w:t>Operations</w:t>
      </w:r>
      <w:r w:rsidRPr="36FDE932" w:rsidR="36FDE932">
        <w:rPr>
          <w:lang w:val="de-DE"/>
        </w:rPr>
        <w:t xml:space="preserve"> Manager - BOOHOO</w:t>
      </w:r>
    </w:p>
    <w:p w:rsidRPr="00A0086F" w:rsidR="00004749" w:rsidP="009B1A8E" w:rsidRDefault="00004749" w14:paraId="41CCBB1A" w14:textId="4E8A758C">
      <w:pPr>
        <w:rPr>
          <w:rFonts w:ascii="Arial" w:hAnsi="Arial" w:cs="Arial"/>
          <w:color w:val="1155CC"/>
          <w:u w:val="single"/>
          <w:shd w:val="clear" w:color="auto" w:fill="FFFFFF"/>
          <w:lang w:val="de-DE"/>
        </w:rPr>
      </w:pPr>
      <w:r w:rsidRPr="36FDE932" w:rsidR="36FDE932">
        <w:rPr>
          <w:lang w:val="de-DE"/>
        </w:rPr>
        <w:t>Email</w:t>
      </w:r>
      <w:r w:rsidRPr="36FDE932" w:rsidR="36FDE932">
        <w:rPr>
          <w:lang w:val="de-DE"/>
        </w:rPr>
        <w:t>: Ovidiu.Necula@boohoo.com</w:t>
      </w:r>
    </w:p>
    <w:sectPr w:rsidRPr="00A0086F" w:rsidR="00004749" w:rsidSect="005A1B10">
      <w:footerReference w:type="default" r:id="rId7"/>
      <w:headerReference w:type="first" r:id="rId8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FD2" w:rsidP="0068194B" w:rsidRDefault="00A56FD2" w14:paraId="72477E7C" w14:textId="77777777">
      <w:r>
        <w:separator/>
      </w:r>
    </w:p>
    <w:p w:rsidR="00A56FD2" w:rsidRDefault="00A56FD2" w14:paraId="3BCC5F72" w14:textId="77777777"/>
    <w:p w:rsidR="00A56FD2" w:rsidRDefault="00A56FD2" w14:paraId="2A7670C2" w14:textId="77777777"/>
  </w:endnote>
  <w:endnote w:type="continuationSeparator" w:id="0">
    <w:p w:rsidR="00A56FD2" w:rsidP="0068194B" w:rsidRDefault="00A56FD2" w14:paraId="052CF91A" w14:textId="77777777">
      <w:r>
        <w:continuationSeparator/>
      </w:r>
    </w:p>
    <w:p w:rsidR="00A56FD2" w:rsidRDefault="00A56FD2" w14:paraId="295CFAD1" w14:textId="77777777"/>
    <w:p w:rsidR="00A56FD2" w:rsidRDefault="00A56FD2" w14:paraId="6F0EE96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3A2FF57A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FD2" w:rsidP="0068194B" w:rsidRDefault="00A56FD2" w14:paraId="13BFDCB0" w14:textId="77777777">
      <w:r>
        <w:separator/>
      </w:r>
    </w:p>
    <w:p w:rsidR="00A56FD2" w:rsidRDefault="00A56FD2" w14:paraId="428207CE" w14:textId="77777777"/>
    <w:p w:rsidR="00A56FD2" w:rsidRDefault="00A56FD2" w14:paraId="117248B3" w14:textId="77777777"/>
  </w:footnote>
  <w:footnote w:type="continuationSeparator" w:id="0">
    <w:p w:rsidR="00A56FD2" w:rsidP="0068194B" w:rsidRDefault="00A56FD2" w14:paraId="20031F62" w14:textId="77777777">
      <w:r>
        <w:continuationSeparator/>
      </w:r>
    </w:p>
    <w:p w:rsidR="00A56FD2" w:rsidRDefault="00A56FD2" w14:paraId="32D7B391" w14:textId="77777777"/>
    <w:p w:rsidR="00A56FD2" w:rsidRDefault="00A56FD2" w14:paraId="181087A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74E0059E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95E768" wp14:editId="39DB6B4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5E5BC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1216117">
    <w:abstractNumId w:val="9"/>
  </w:num>
  <w:num w:numId="2" w16cid:durableId="149031400">
    <w:abstractNumId w:val="8"/>
  </w:num>
  <w:num w:numId="3" w16cid:durableId="216404128">
    <w:abstractNumId w:val="7"/>
  </w:num>
  <w:num w:numId="4" w16cid:durableId="542985344">
    <w:abstractNumId w:val="6"/>
  </w:num>
  <w:num w:numId="5" w16cid:durableId="749621509">
    <w:abstractNumId w:val="10"/>
  </w:num>
  <w:num w:numId="6" w16cid:durableId="1001153344">
    <w:abstractNumId w:val="3"/>
  </w:num>
  <w:num w:numId="7" w16cid:durableId="1247883928">
    <w:abstractNumId w:val="11"/>
  </w:num>
  <w:num w:numId="8" w16cid:durableId="89399948">
    <w:abstractNumId w:val="2"/>
  </w:num>
  <w:num w:numId="9" w16cid:durableId="533619505">
    <w:abstractNumId w:val="12"/>
  </w:num>
  <w:num w:numId="10" w16cid:durableId="129638181">
    <w:abstractNumId w:val="5"/>
  </w:num>
  <w:num w:numId="11" w16cid:durableId="1543981385">
    <w:abstractNumId w:val="4"/>
  </w:num>
  <w:num w:numId="12" w16cid:durableId="1328940017">
    <w:abstractNumId w:val="1"/>
  </w:num>
  <w:num w:numId="13" w16cid:durableId="822307411">
    <w:abstractNumId w:val="0"/>
  </w:num>
  <w:num w:numId="14" w16cid:durableId="2295375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CB"/>
    <w:rsid w:val="000001EF"/>
    <w:rsid w:val="00004749"/>
    <w:rsid w:val="00007322"/>
    <w:rsid w:val="00007728"/>
    <w:rsid w:val="00024584"/>
    <w:rsid w:val="00024730"/>
    <w:rsid w:val="00055E95"/>
    <w:rsid w:val="0007021F"/>
    <w:rsid w:val="00087CD9"/>
    <w:rsid w:val="0009152B"/>
    <w:rsid w:val="000B2BA5"/>
    <w:rsid w:val="000B526D"/>
    <w:rsid w:val="000E4C4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82A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B0F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E9C"/>
    <w:rsid w:val="002E7E61"/>
    <w:rsid w:val="002F05E5"/>
    <w:rsid w:val="002F254D"/>
    <w:rsid w:val="002F30E4"/>
    <w:rsid w:val="00304D0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4760"/>
    <w:rsid w:val="00566A35"/>
    <w:rsid w:val="0056701E"/>
    <w:rsid w:val="005740D7"/>
    <w:rsid w:val="005A0F26"/>
    <w:rsid w:val="005A1B10"/>
    <w:rsid w:val="005A5D1D"/>
    <w:rsid w:val="005A6850"/>
    <w:rsid w:val="005B1B1B"/>
    <w:rsid w:val="005C5932"/>
    <w:rsid w:val="005D0B8F"/>
    <w:rsid w:val="005D0FC9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5FA7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AF3"/>
    <w:rsid w:val="0098506E"/>
    <w:rsid w:val="009A44CE"/>
    <w:rsid w:val="009B1A8E"/>
    <w:rsid w:val="009C4DFC"/>
    <w:rsid w:val="009D44F8"/>
    <w:rsid w:val="009E3160"/>
    <w:rsid w:val="009F220C"/>
    <w:rsid w:val="009F3B05"/>
    <w:rsid w:val="009F4931"/>
    <w:rsid w:val="00A0086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FD2"/>
    <w:rsid w:val="00A615E1"/>
    <w:rsid w:val="00A661F4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1CD4"/>
    <w:rsid w:val="00C779DA"/>
    <w:rsid w:val="00C814F7"/>
    <w:rsid w:val="00CA42C4"/>
    <w:rsid w:val="00CA4B4D"/>
    <w:rsid w:val="00CB35C3"/>
    <w:rsid w:val="00CB3DF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6E3C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30D4"/>
    <w:rsid w:val="00E362DB"/>
    <w:rsid w:val="00E54F22"/>
    <w:rsid w:val="00E5632B"/>
    <w:rsid w:val="00E70240"/>
    <w:rsid w:val="00E71E6B"/>
    <w:rsid w:val="00E76954"/>
    <w:rsid w:val="00E81CC5"/>
    <w:rsid w:val="00E85A87"/>
    <w:rsid w:val="00E85B4A"/>
    <w:rsid w:val="00E9528E"/>
    <w:rsid w:val="00EA5099"/>
    <w:rsid w:val="00EC1351"/>
    <w:rsid w:val="00EC4CBF"/>
    <w:rsid w:val="00EE1D44"/>
    <w:rsid w:val="00EE2CA8"/>
    <w:rsid w:val="00EF17E8"/>
    <w:rsid w:val="00EF51D9"/>
    <w:rsid w:val="00F12B27"/>
    <w:rsid w:val="00F130DD"/>
    <w:rsid w:val="00F24884"/>
    <w:rsid w:val="00F25CCB"/>
    <w:rsid w:val="00F476C4"/>
    <w:rsid w:val="00F61DF9"/>
    <w:rsid w:val="00F67DB8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6FDE932"/>
    <w:rsid w:val="5C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A6EA72"/>
  <w15:chartTrackingRefBased/>
  <w15:docId w15:val="{B7D8A695-D6D7-4F9E-85E5-5F4F87FF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152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il" w:customStyle="1">
    <w:name w:val="il"/>
    <w:basedOn w:val="DefaultParagraphFont"/>
    <w:rsid w:val="0000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kamilportfolio.com" TargetMode="External" Id="Rdc2684cbe0154d2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76DDD75203417F976E2E311871E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3B42-A7E5-496F-A3F5-129A63D0EE15}"/>
      </w:docPartPr>
      <w:docPartBody>
        <w:p w:rsidR="008E416A" w:rsidRDefault="00D41D36" w:rsidP="00D41D36">
          <w:pPr>
            <w:pStyle w:val="6176DDD75203417F976E2E311871EF2F"/>
          </w:pPr>
          <w:r>
            <w:t>·</w:t>
          </w:r>
        </w:p>
      </w:docPartBody>
    </w:docPart>
    <w:docPart>
      <w:docPartPr>
        <w:name w:val="9BF3B7CC54AF469FAD739495B72E9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F82B-6560-4D96-8BA9-4B814066E05F}"/>
      </w:docPartPr>
      <w:docPartBody>
        <w:p w:rsidR="008E416A" w:rsidRDefault="00D41D36" w:rsidP="00D41D36">
          <w:pPr>
            <w:pStyle w:val="9BF3B7CC54AF469FAD739495B72E97FB"/>
          </w:pPr>
          <w:r>
            <w:t>·</w:t>
          </w:r>
        </w:p>
      </w:docPartBody>
    </w:docPart>
    <w:docPart>
      <w:docPartPr>
        <w:name w:val="9532A98228364AD9B2DBA8BF0829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FBAF-4648-43C4-BCF4-DD8991C9EA69}"/>
      </w:docPartPr>
      <w:docPartBody>
        <w:p w:rsidR="008E416A" w:rsidRDefault="00D41D36" w:rsidP="00D41D36">
          <w:pPr>
            <w:pStyle w:val="9532A98228364AD9B2DBA8BF0829240F"/>
          </w:pPr>
          <w:r>
            <w:t>·</w:t>
          </w:r>
        </w:p>
      </w:docPartBody>
    </w:docPart>
    <w:docPart>
      <w:docPartPr>
        <w:name w:val="20E8A423837E4723BEB05D64E8BA1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70D23-E6FE-4630-93C0-D522A9A3BD86}"/>
      </w:docPartPr>
      <w:docPartBody>
        <w:p w:rsidR="008E416A" w:rsidRDefault="00D41D36" w:rsidP="00D41D36">
          <w:pPr>
            <w:pStyle w:val="20E8A423837E4723BEB05D64E8BA1A0E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6"/>
    <w:rsid w:val="001815F4"/>
    <w:rsid w:val="001B185E"/>
    <w:rsid w:val="006D5018"/>
    <w:rsid w:val="008E416A"/>
    <w:rsid w:val="00A078F6"/>
    <w:rsid w:val="00D4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6DDD75203417F976E2E311871EF2F">
    <w:name w:val="6176DDD75203417F976E2E311871EF2F"/>
    <w:rsid w:val="00D41D3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F3B7CC54AF469FAD739495B72E97FB">
    <w:name w:val="9BF3B7CC54AF469FAD739495B72E97FB"/>
    <w:rsid w:val="00D41D36"/>
  </w:style>
  <w:style w:type="paragraph" w:customStyle="1" w:styleId="9532A98228364AD9B2DBA8BF0829240F">
    <w:name w:val="9532A98228364AD9B2DBA8BF0829240F"/>
    <w:rsid w:val="00D41D36"/>
  </w:style>
  <w:style w:type="paragraph" w:customStyle="1" w:styleId="20E8A423837E4723BEB05D64E8BA1A0E">
    <w:name w:val="20E8A423837E4723BEB05D64E8BA1A0E"/>
    <w:rsid w:val="00D41D3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Kamil Szczesiak</lastModifiedBy>
  <revision>4</revision>
  <dcterms:created xsi:type="dcterms:W3CDTF">2022-10-17T14:29:00.0000000Z</dcterms:created>
  <dcterms:modified xsi:type="dcterms:W3CDTF">2023-08-17T09:34:51.0279410Z</dcterms:modified>
  <category/>
</coreProperties>
</file>